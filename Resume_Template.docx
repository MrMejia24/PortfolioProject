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194C8CA2" w:rsidR="00692703" w:rsidRPr="003D7AB8" w:rsidRDefault="005247BA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  <w:sz w:val="72"/>
                <w:szCs w:val="72"/>
              </w:rPr>
              <w:t>FirstName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>
              <w:rPr>
                <w:rStyle w:val="IntenseEmphasis"/>
                <w:sz w:val="72"/>
                <w:szCs w:val="72"/>
              </w:rPr>
              <w:t>LastName</w:t>
            </w:r>
          </w:p>
          <w:p w14:paraId="566D57BA" w14:textId="3B61D5A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="005247BA" w:rsidRPr="005247BA">
                <w:rPr>
                  <w:rStyle w:val="Hyperlink"/>
                  <w:b w:val="0"/>
                  <w:bCs/>
                  <w:sz w:val="24"/>
                  <w:szCs w:val="24"/>
                </w:rPr>
                <w:t>@@emailAddress@</w:t>
              </w:r>
              <w:r w:rsid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="005247BA" w:rsidRP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5247BA" w:rsidRPr="00B120DD">
                <w:rPr>
                  <w:rStyle w:val="Hyperlink"/>
                  <w:b w:val="0"/>
                  <w:bCs/>
                </w:rPr>
                <w:t>ttps://@</w:t>
              </w:r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@@githubUsername@@@</w:t>
              </w:r>
              <w:r w:rsidR="005247BA" w:rsidRPr="00B120DD">
                <w:rPr>
                  <w:rStyle w:val="Hyperlink"/>
                  <w:b w:val="0"/>
                  <w:bCs/>
                </w:rPr>
                <w:t>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www.github.com/@@@GitHubUsername@@@</w:t>
              </w:r>
            </w:hyperlink>
          </w:p>
          <w:p w14:paraId="3BCB69FD" w14:textId="36AEC7E4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www.linkedin.com/in/@@@LinkedInUsername@@@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03292A40" w:rsidR="002029B6" w:rsidRPr="003D7AB8" w:rsidRDefault="005247BA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@@@Two or three sentences consistent with your personal brand@@@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6A7C8CE8" w14:textId="4A124954" w:rsidR="004624D1" w:rsidRPr="00251193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47368A3B" w14:textId="20206783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r>
              <w:t>Git/</w:t>
            </w:r>
            <w:r w:rsidR="004071A0">
              <w:t xml:space="preserve"> </w:t>
            </w:r>
            <w:r>
              <w:t>GitBash</w:t>
            </w:r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09875065" w:rsidR="001D0BF1" w:rsidRPr="003D7AB8" w:rsidRDefault="004071A0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t xml:space="preserve">@@@DEGREE@@@, </w:t>
            </w:r>
            <w:r w:rsidR="001D0BF1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@@@UNIVERSITY@@@</w:t>
            </w:r>
          </w:p>
          <w:p w14:paraId="48613E7D" w14:textId="67279B53" w:rsidR="00583B77" w:rsidRPr="003D7AB8" w:rsidRDefault="004071A0" w:rsidP="007538DC">
            <w:pPr>
              <w:contextualSpacing w:val="0"/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@@@One </w:t>
            </w:r>
            <w:proofErr w:type="gramStart"/>
            <w:r w:rsidRPr="004071A0">
              <w:rPr>
                <w:sz w:val="24"/>
                <w:szCs w:val="24"/>
              </w:rPr>
              <w:t>other</w:t>
            </w:r>
            <w:proofErr w:type="gramEnd"/>
            <w:r w:rsidRPr="004071A0">
              <w:rPr>
                <w:sz w:val="24"/>
                <w:szCs w:val="24"/>
              </w:rPr>
              <w:t xml:space="preserve"> cool fact/</w:t>
            </w:r>
            <w:proofErr w:type="spellStart"/>
            <w:r w:rsidRPr="004071A0">
              <w:rPr>
                <w:sz w:val="24"/>
                <w:szCs w:val="24"/>
              </w:rPr>
              <w:t>gpa</w:t>
            </w:r>
            <w:proofErr w:type="spellEnd"/>
            <w:r w:rsidRPr="004071A0">
              <w:rPr>
                <w:sz w:val="24"/>
                <w:szCs w:val="24"/>
              </w:rPr>
              <w:t>/honors/activity/club@@@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08816F27" w:rsidR="00F61DF9" w:rsidRPr="003D7AB8" w:rsidRDefault="004071A0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lastRenderedPageBreak/>
              <w:t xml:space="preserve">@@@RELEVANT CLASS@@@, </w:t>
            </w:r>
            <w:r w:rsidR="00F61DF9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5A9AB136" w14:textId="298BCE9D" w:rsidR="00583B77" w:rsidRPr="003D7AB8" w:rsidRDefault="004071A0" w:rsidP="00F61DF9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@@@Learning outcomes@@@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62057521" w:rsidR="00583B77" w:rsidRDefault="004071A0" w:rsidP="00F61DF9">
            <w:pPr>
              <w:pStyle w:val="Heading2"/>
              <w:outlineLvl w:val="1"/>
              <w:rPr>
                <w:rStyle w:val="SubtleReference"/>
              </w:rPr>
            </w:pPr>
            <w:r w:rsidRPr="004071A0">
              <w:rPr>
                <w:sz w:val="28"/>
                <w:szCs w:val="28"/>
              </w:rPr>
              <w:t>@@@RELEVANT CLASS@@@,</w:t>
            </w:r>
            <w:r w:rsidRPr="003D7AB8">
              <w:rPr>
                <w:sz w:val="28"/>
                <w:szCs w:val="28"/>
              </w:rPr>
              <w:t xml:space="preserve"> </w:t>
            </w:r>
            <w:r w:rsidR="00583B77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397A36BD" w14:textId="00FF9646" w:rsidR="004624D1" w:rsidRPr="004624D1" w:rsidRDefault="004071A0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4071A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@@@Learning outcomes@@@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2EFE3EEB" w:rsidR="00B22D5A" w:rsidRPr="00B22D5A" w:rsidRDefault="004071A0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0C88EB50" w14:textId="441F214B" w:rsidR="004071A0" w:rsidRDefault="004071A0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F4EBA99" w14:textId="77777777" w:rsidR="004071A0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 w:rsidRPr="004071A0">
              <w:rPr>
                <w:sz w:val="24"/>
                <w:szCs w:val="24"/>
              </w:rPr>
              <w:t>@</w:t>
            </w:r>
          </w:p>
          <w:p w14:paraId="531743EA" w14:textId="3A59669C" w:rsidR="00B22D5A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12C23F39" w14:textId="77777777" w:rsidR="004071A0" w:rsidRPr="004071A0" w:rsidRDefault="004071A0" w:rsidP="004071A0">
            <w:pPr>
              <w:rPr>
                <w:sz w:val="24"/>
                <w:szCs w:val="24"/>
              </w:rPr>
            </w:pPr>
          </w:p>
          <w:p w14:paraId="226F6009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25C3F3F1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97220A4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41C2C49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DE1FA3F" w14:textId="1136886B" w:rsidR="00BB3D50" w:rsidRPr="004071A0" w:rsidRDefault="00BB3D50" w:rsidP="004071A0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  </w:t>
            </w:r>
          </w:p>
          <w:p w14:paraId="6D9C2154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19B7885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30F5DF40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638260D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953F210" w14:textId="7B89B971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05D44" w14:textId="77777777" w:rsidR="00D863F8" w:rsidRDefault="00D863F8" w:rsidP="0068194B">
      <w:r>
        <w:separator/>
      </w:r>
    </w:p>
    <w:p w14:paraId="6066EAEB" w14:textId="77777777" w:rsidR="00D863F8" w:rsidRDefault="00D863F8"/>
    <w:p w14:paraId="674F24D1" w14:textId="77777777" w:rsidR="00D863F8" w:rsidRDefault="00D863F8"/>
  </w:endnote>
  <w:endnote w:type="continuationSeparator" w:id="0">
    <w:p w14:paraId="7206B493" w14:textId="77777777" w:rsidR="00D863F8" w:rsidRDefault="00D863F8" w:rsidP="0068194B">
      <w:r>
        <w:continuationSeparator/>
      </w:r>
    </w:p>
    <w:p w14:paraId="064A6B4F" w14:textId="77777777" w:rsidR="00D863F8" w:rsidRDefault="00D863F8"/>
    <w:p w14:paraId="70036B92" w14:textId="77777777" w:rsidR="00D863F8" w:rsidRDefault="00D86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571E" w14:textId="77777777" w:rsidR="00D863F8" w:rsidRDefault="00D863F8" w:rsidP="0068194B">
      <w:r>
        <w:separator/>
      </w:r>
    </w:p>
    <w:p w14:paraId="1949F876" w14:textId="77777777" w:rsidR="00D863F8" w:rsidRDefault="00D863F8"/>
    <w:p w14:paraId="45CD832F" w14:textId="77777777" w:rsidR="00D863F8" w:rsidRDefault="00D863F8"/>
  </w:footnote>
  <w:footnote w:type="continuationSeparator" w:id="0">
    <w:p w14:paraId="2B996311" w14:textId="77777777" w:rsidR="00D863F8" w:rsidRDefault="00D863F8" w:rsidP="0068194B">
      <w:r>
        <w:continuationSeparator/>
      </w:r>
    </w:p>
    <w:p w14:paraId="367A5752" w14:textId="77777777" w:rsidR="00D863F8" w:rsidRDefault="00D863F8"/>
    <w:p w14:paraId="0E74BDF5" w14:textId="77777777" w:rsidR="00D863F8" w:rsidRDefault="00D863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@@@LinkedInUsername@@@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github.com/@@@GitHubUsername@@@" TargetMode="External"/><Relationship Id="rId19" Type="http://schemas.openxmlformats.org/officeDocument/2006/relationships/hyperlink" Target="http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@@@githubUsername@@@.github.io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746BC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4</cp:revision>
  <cp:lastPrinted>2019-12-03T03:42:00Z</cp:lastPrinted>
  <dcterms:created xsi:type="dcterms:W3CDTF">2020-06-14T00:24:00Z</dcterms:created>
  <dcterms:modified xsi:type="dcterms:W3CDTF">2020-06-14T20:42:00Z</dcterms:modified>
  <cp:category/>
</cp:coreProperties>
</file>